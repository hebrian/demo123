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E354346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5F33A7">
        <w:rPr>
          <w:rStyle w:val="Strong"/>
          <w:color w:val="1089D4"/>
        </w:rPr>
        <w:t>Javascript-1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15580022" w:rsidR="00A176F8" w:rsidRDefault="008B5016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Files: </w:t>
      </w:r>
      <w:r w:rsidR="007A16AA">
        <w:rPr>
          <w:sz w:val="32"/>
          <w:szCs w:val="32"/>
        </w:rPr>
        <w:t xml:space="preserve">js1.html through </w:t>
      </w:r>
      <w:r w:rsidR="00770DE0">
        <w:rPr>
          <w:sz w:val="32"/>
          <w:szCs w:val="32"/>
        </w:rPr>
        <w:t xml:space="preserve">js6.html, </w:t>
      </w:r>
      <w:r w:rsidR="00943135" w:rsidRPr="00943135">
        <w:rPr>
          <w:sz w:val="32"/>
          <w:szCs w:val="32"/>
        </w:rPr>
        <w:t>js_</w:t>
      </w:r>
      <w:r>
        <w:rPr>
          <w:sz w:val="32"/>
          <w:szCs w:val="32"/>
        </w:rPr>
        <w:t>part1</w:t>
      </w:r>
      <w:r w:rsidR="00943135" w:rsidRPr="00943135">
        <w:rPr>
          <w:sz w:val="32"/>
          <w:szCs w:val="32"/>
        </w:rPr>
        <w:t>.html</w:t>
      </w:r>
      <w:r w:rsidR="00326E1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all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0B754A">
        <w:rPr>
          <w:sz w:val="32"/>
          <w:szCs w:val="32"/>
        </w:rPr>
        <w:br/>
      </w:r>
    </w:p>
    <w:p w14:paraId="1C75909B" w14:textId="7F75C600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</w:t>
      </w:r>
      <w:proofErr w:type="gramStart"/>
      <w:r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js_p</w:t>
      </w:r>
      <w:r w:rsidR="008B5016">
        <w:rPr>
          <w:sz w:val="32"/>
          <w:szCs w:val="32"/>
        </w:rPr>
        <w:t>art</w:t>
      </w:r>
      <w:r w:rsidR="00943135" w:rsidRPr="00943135">
        <w:rPr>
          <w:sz w:val="32"/>
          <w:szCs w:val="32"/>
        </w:rPr>
        <w:t>1.html</w:t>
      </w:r>
      <w:proofErr w:type="gramEnd"/>
      <w:r w:rsidR="00943135">
        <w:rPr>
          <w:sz w:val="32"/>
          <w:szCs w:val="32"/>
        </w:rPr>
        <w:t xml:space="preserve"> online</w:t>
      </w:r>
      <w:r w:rsidR="00E73FF8">
        <w:rPr>
          <w:sz w:val="32"/>
          <w:szCs w:val="32"/>
        </w:rPr>
        <w:t xml:space="preserve"> (choose </w:t>
      </w:r>
      <w:proofErr w:type="spellStart"/>
      <w:r w:rsidR="00E73FF8">
        <w:rPr>
          <w:sz w:val="32"/>
          <w:szCs w:val="32"/>
        </w:rPr>
        <w:t>github</w:t>
      </w:r>
      <w:proofErr w:type="spellEnd"/>
      <w:r w:rsidR="00E73FF8">
        <w:rPr>
          <w:sz w:val="32"/>
          <w:szCs w:val="32"/>
        </w:rPr>
        <w:t xml:space="preserve"> or </w:t>
      </w:r>
      <w:proofErr w:type="spellStart"/>
      <w:r w:rsidR="00E73FF8">
        <w:rPr>
          <w:sz w:val="32"/>
          <w:szCs w:val="32"/>
        </w:rPr>
        <w:t>siteground</w:t>
      </w:r>
      <w:proofErr w:type="spellEnd"/>
      <w:r w:rsidR="00E73FF8">
        <w:rPr>
          <w:sz w:val="32"/>
          <w:szCs w:val="32"/>
        </w:rPr>
        <w:t xml:space="preserve"> – not both)</w:t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21E943A1" w:rsidR="001B6ED3" w:rsidRDefault="001B6ED3" w:rsidP="006C3850">
      <w:pPr>
        <w:rPr>
          <w:sz w:val="32"/>
          <w:szCs w:val="32"/>
        </w:rPr>
      </w:pPr>
      <w:r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  <w:t>yes___   no ____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7A5FB48F" w14:textId="71B92C0B" w:rsidR="006C3850" w:rsidRPr="006C3850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was the most challenging part of this assignment for you – and why?</w:t>
      </w:r>
    </w:p>
    <w:p w14:paraId="6BB5DB03" w14:textId="4A136F99" w:rsidR="003D64FA" w:rsidRDefault="00D211D1" w:rsidP="00D211D1">
      <w:r>
        <w:rPr>
          <w:sz w:val="32"/>
          <w:szCs w:val="28"/>
        </w:rPr>
        <w:t xml:space="preserve">Getting used to </w:t>
      </w:r>
      <w:proofErr w:type="spellStart"/>
      <w:r>
        <w:rPr>
          <w:sz w:val="32"/>
          <w:szCs w:val="28"/>
        </w:rPr>
        <w:t>javascript</w:t>
      </w:r>
      <w:proofErr w:type="spellEnd"/>
      <w:r>
        <w:rPr>
          <w:sz w:val="32"/>
          <w:szCs w:val="28"/>
        </w:rPr>
        <w:t xml:space="preserve"> syntax took some time because I was not used to it. Also finding out how to connect the </w:t>
      </w:r>
      <w:proofErr w:type="spellStart"/>
      <w:r>
        <w:rPr>
          <w:sz w:val="32"/>
          <w:szCs w:val="28"/>
        </w:rPr>
        <w:t>javascript</w:t>
      </w:r>
      <w:proofErr w:type="spellEnd"/>
      <w:r>
        <w:rPr>
          <w:sz w:val="32"/>
          <w:szCs w:val="28"/>
        </w:rPr>
        <w:t xml:space="preserve"> portion with html took some reading, but then it made sense.</w:t>
      </w:r>
      <w:r w:rsidR="00F34D63"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D8498" w14:textId="77777777" w:rsidR="00B82E33" w:rsidRDefault="00B82E33">
      <w:pPr>
        <w:spacing w:after="0"/>
      </w:pPr>
      <w:r>
        <w:separator/>
      </w:r>
    </w:p>
  </w:endnote>
  <w:endnote w:type="continuationSeparator" w:id="0">
    <w:p w14:paraId="4F885223" w14:textId="77777777" w:rsidR="00B82E33" w:rsidRDefault="00B82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A2CA" w14:textId="77777777" w:rsidR="00B82E33" w:rsidRDefault="00B82E33">
      <w:pPr>
        <w:spacing w:after="0"/>
      </w:pPr>
      <w:r>
        <w:separator/>
      </w:r>
    </w:p>
  </w:footnote>
  <w:footnote w:type="continuationSeparator" w:id="0">
    <w:p w14:paraId="6BB8E400" w14:textId="77777777" w:rsidR="00B82E33" w:rsidRDefault="00B82E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07DBF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45BF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5F33A7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1138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5016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2E33"/>
    <w:rsid w:val="00B8672E"/>
    <w:rsid w:val="00B87FA9"/>
    <w:rsid w:val="00B96BA5"/>
    <w:rsid w:val="00B9750D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2DBC"/>
    <w:rsid w:val="00C80B8D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11D1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73FF8"/>
    <w:rsid w:val="00E95848"/>
    <w:rsid w:val="00E9749A"/>
    <w:rsid w:val="00EA1123"/>
    <w:rsid w:val="00EA5BE2"/>
    <w:rsid w:val="00EA6ED6"/>
    <w:rsid w:val="00EB0FF5"/>
    <w:rsid w:val="00EB11E2"/>
    <w:rsid w:val="00EB6052"/>
    <w:rsid w:val="00EC0936"/>
    <w:rsid w:val="00ED79DD"/>
    <w:rsid w:val="00EE1B51"/>
    <w:rsid w:val="00EE25E4"/>
    <w:rsid w:val="00EE3118"/>
    <w:rsid w:val="00EF14A7"/>
    <w:rsid w:val="00EF6644"/>
    <w:rsid w:val="00EF7E84"/>
    <w:rsid w:val="00F226DC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Brian He</cp:lastModifiedBy>
  <cp:revision>27</cp:revision>
  <cp:lastPrinted>2019-03-26T17:28:00Z</cp:lastPrinted>
  <dcterms:created xsi:type="dcterms:W3CDTF">2024-05-19T20:35:00Z</dcterms:created>
  <dcterms:modified xsi:type="dcterms:W3CDTF">2024-10-07T03:42:00Z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